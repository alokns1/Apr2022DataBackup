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Ind w:w="108" w:type="dxa"/>
        <w:tblLook w:val="04A0" w:firstRow="1" w:lastRow="0" w:firstColumn="1" w:lastColumn="0" w:noHBand="0" w:noVBand="1"/>
      </w:tblPr>
      <w:tblGrid>
        <w:gridCol w:w="370"/>
        <w:gridCol w:w="485"/>
        <w:gridCol w:w="2613"/>
        <w:gridCol w:w="852"/>
        <w:gridCol w:w="2148"/>
        <w:gridCol w:w="3000"/>
      </w:tblGrid>
      <w:tr w:rsidR="00DA4F10" w:rsidRPr="00044D1F" w:rsidTr="00067045">
        <w:trPr>
          <w:trHeight w:val="390"/>
        </w:trPr>
        <w:tc>
          <w:tcPr>
            <w:tcW w:w="9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F10" w:rsidRPr="00044D1F" w:rsidRDefault="008F193B" w:rsidP="00067045">
            <w:pPr>
              <w:spacing w:after="0" w:line="240" w:lineRule="auto"/>
              <w:rPr>
                <w:rFonts w:ascii="Trebuchet MS" w:eastAsia="Times New Roman" w:hAnsi="Trebuchet MS"/>
                <w:bCs/>
                <w:color w:val="0070C0"/>
                <w:sz w:val="30"/>
              </w:rPr>
            </w:pPr>
            <w:r w:rsidRPr="00044D1F">
              <w:rPr>
                <w:rFonts w:ascii="Trebuchet MS" w:eastAsia="Times New Roman" w:hAnsi="Trebuchet MS"/>
                <w:b/>
                <w:bCs/>
                <w:color w:val="000000"/>
              </w:rPr>
              <w:br w:type="page"/>
            </w:r>
            <w:bookmarkStart w:id="0" w:name="_GoBack"/>
            <w:bookmarkEnd w:id="0"/>
            <w:r w:rsidR="00DA4F10" w:rsidRPr="00044D1F">
              <w:rPr>
                <w:rFonts w:ascii="Trebuchet MS" w:eastAsia="Times New Roman" w:hAnsi="Trebuchet MS"/>
                <w:bCs/>
                <w:color w:val="0070C0"/>
                <w:sz w:val="30"/>
              </w:rPr>
              <w:t>Information required for Application for Approval of Name for a Company</w:t>
            </w:r>
          </w:p>
          <w:p w:rsidR="0058653D" w:rsidRDefault="0058653D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  <w:p w:rsidR="00666113" w:rsidRPr="00044D1F" w:rsidRDefault="00666113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BD5F6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 xml:space="preserve">1 </w:t>
            </w:r>
          </w:p>
        </w:tc>
        <w:tc>
          <w:tcPr>
            <w:tcW w:w="9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Information of the Promoters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9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( Number of Minimum Two Members required )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proofErr w:type="spellStart"/>
            <w:r w:rsidRPr="00044D1F">
              <w:rPr>
                <w:rFonts w:ascii="Trebuchet MS" w:eastAsia="Times New Roman" w:hAnsi="Trebuchet MS"/>
                <w:color w:val="000000"/>
              </w:rPr>
              <w:t>i</w:t>
            </w:r>
            <w:proofErr w:type="spellEnd"/>
            <w:r w:rsidRPr="00044D1F">
              <w:rPr>
                <w:rFonts w:ascii="Trebuchet MS" w:eastAsia="Times New Roman" w:hAnsi="Trebuchet MS"/>
                <w:color w:val="000000"/>
              </w:rPr>
              <w:t>)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Full Name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5F61" w:rsidRPr="00044D1F" w:rsidRDefault="00C70702" w:rsidP="00C70702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PREM LATA DASS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Residential Address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C70702" w:rsidP="00C70702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FLAT B1001, AURA APARTMENTS, NEXT TO SAPPHIRE PARK, NEAR MITCON, BALEWADI ROAD, BALEWADI</w:t>
            </w:r>
          </w:p>
        </w:tc>
      </w:tr>
      <w:tr w:rsidR="004E73C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3C0" w:rsidRPr="00044D1F" w:rsidRDefault="004E73C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3C0" w:rsidRPr="00044D1F" w:rsidRDefault="004E73C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3C0" w:rsidRPr="00044D1F" w:rsidRDefault="004E73C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3C0" w:rsidRPr="00044D1F" w:rsidRDefault="004E73C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</w:t>
            </w:r>
          </w:p>
        </w:tc>
      </w:tr>
      <w:tr w:rsidR="00F337DE" w:rsidRPr="00044D1F" w:rsidTr="00F337DE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37DE" w:rsidRPr="00044D1F" w:rsidRDefault="00F337DE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7DE" w:rsidRPr="00044D1F" w:rsidRDefault="00F337DE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7DE" w:rsidRPr="00044D1F" w:rsidRDefault="00F337DE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7DE" w:rsidRPr="00044D1F" w:rsidRDefault="00F337DE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CITY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DE" w:rsidRPr="00044D1F" w:rsidRDefault="00C70702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PUNE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DE" w:rsidRPr="00044D1F" w:rsidRDefault="00F337DE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PINCODE</w:t>
            </w:r>
            <w:r w:rsidR="00C70702">
              <w:rPr>
                <w:rFonts w:ascii="Trebuchet MS" w:eastAsia="Times New Roman" w:hAnsi="Trebuchet MS"/>
                <w:color w:val="000000"/>
              </w:rPr>
              <w:t xml:space="preserve"> 411045</w:t>
            </w:r>
          </w:p>
        </w:tc>
      </w:tr>
      <w:tr w:rsidR="009F534F" w:rsidRPr="00044D1F" w:rsidTr="00AB47E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534F" w:rsidRPr="00044D1F" w:rsidRDefault="009F534F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34F" w:rsidRPr="00044D1F" w:rsidRDefault="009F534F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34F" w:rsidRPr="00044D1F" w:rsidRDefault="009F534F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Duration of stay at present address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34F" w:rsidRPr="00044D1F" w:rsidRDefault="00C70702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4 YEARS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Date of Birth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C70702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29 SEPTEMBER 1959</w:t>
            </w:r>
          </w:p>
        </w:tc>
      </w:tr>
      <w:tr w:rsidR="003C3658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C3658" w:rsidRPr="00044D1F" w:rsidRDefault="003C3658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658" w:rsidRPr="00044D1F" w:rsidRDefault="003C3658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658" w:rsidRPr="00044D1F" w:rsidRDefault="003C3658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Place of Birth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3658" w:rsidRPr="00044D1F" w:rsidRDefault="00766FC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Gorakhpur, Uttar Pradesh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B43926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 xml:space="preserve">Current </w:t>
            </w:r>
            <w:r w:rsidR="00DA4F10" w:rsidRPr="00044D1F">
              <w:rPr>
                <w:rFonts w:ascii="Trebuchet MS" w:eastAsia="Times New Roman" w:hAnsi="Trebuchet MS"/>
                <w:color w:val="000000"/>
              </w:rPr>
              <w:t>Occupation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</w:t>
            </w:r>
            <w:r w:rsidR="00766FC1">
              <w:rPr>
                <w:rFonts w:ascii="Trebuchet MS" w:eastAsia="Times New Roman" w:hAnsi="Trebuchet MS"/>
                <w:color w:val="000000"/>
              </w:rPr>
              <w:t>Housewife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EA2FA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Mobile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766FC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8080071197</w:t>
            </w:r>
          </w:p>
        </w:tc>
      </w:tr>
      <w:tr w:rsidR="00AF2A98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2A98" w:rsidRPr="00044D1F" w:rsidRDefault="00AF2A98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A98" w:rsidRPr="00044D1F" w:rsidRDefault="00AF2A98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A98" w:rsidRPr="00044D1F" w:rsidRDefault="00AF2A98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Telephone No.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A98" w:rsidRPr="00044D1F" w:rsidRDefault="00766FC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8080071197</w:t>
            </w:r>
          </w:p>
        </w:tc>
      </w:tr>
      <w:tr w:rsidR="00EA2FA1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2FA1" w:rsidRPr="00044D1F" w:rsidRDefault="00EA2FA1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FA1" w:rsidRPr="00044D1F" w:rsidRDefault="00EA2FA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FA1" w:rsidRPr="00044D1F" w:rsidRDefault="00EA2FA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E-mail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FA1" w:rsidRDefault="00766FC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ALOKAXP@GMAIL.COM</w:t>
            </w:r>
          </w:p>
          <w:p w:rsidR="00285F61" w:rsidRPr="00044D1F" w:rsidRDefault="00285F6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AD5E35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D5E35" w:rsidRPr="00044D1F" w:rsidRDefault="00AD5E35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5E35" w:rsidRPr="00044D1F" w:rsidRDefault="00AD5E35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5E35" w:rsidRPr="00044D1F" w:rsidRDefault="0002289B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Educational Q</w:t>
            </w:r>
            <w:r w:rsidR="00B43926">
              <w:rPr>
                <w:rFonts w:ascii="Trebuchet MS" w:eastAsia="Times New Roman" w:hAnsi="Trebuchet MS"/>
                <w:color w:val="000000"/>
              </w:rPr>
              <w:t>ualification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5E35" w:rsidRPr="00044D1F" w:rsidRDefault="00766FC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GRADUATE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ii)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Full Name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766FC1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FF0000"/>
              </w:rPr>
            </w:pPr>
            <w:r w:rsidRPr="00766FC1">
              <w:rPr>
                <w:rFonts w:ascii="Trebuchet MS" w:eastAsia="Times New Roman" w:hAnsi="Trebuchet MS"/>
                <w:color w:val="FF0000"/>
              </w:rPr>
              <w:t> </w:t>
            </w:r>
            <w:r w:rsidR="00766FC1" w:rsidRPr="00766FC1">
              <w:rPr>
                <w:rFonts w:ascii="Trebuchet MS" w:eastAsia="Times New Roman" w:hAnsi="Trebuchet MS"/>
                <w:color w:val="FF0000"/>
              </w:rPr>
              <w:t>USE RAJESH KARANDIKAR’S INFORMATION</w:t>
            </w:r>
          </w:p>
          <w:p w:rsidR="00285F61" w:rsidRPr="00044D1F" w:rsidRDefault="00285F6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Residential Address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</w:t>
            </w:r>
          </w:p>
        </w:tc>
      </w:tr>
      <w:tr w:rsidR="004E73C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E73C0" w:rsidRPr="00044D1F" w:rsidRDefault="004E73C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3C0" w:rsidRPr="00044D1F" w:rsidRDefault="004E73C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3C0" w:rsidRPr="00044D1F" w:rsidRDefault="004E73C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3C0" w:rsidRPr="00044D1F" w:rsidRDefault="004E73C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F337DE" w:rsidRPr="00044D1F" w:rsidTr="003F4070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37DE" w:rsidRPr="00044D1F" w:rsidRDefault="00F337DE" w:rsidP="003F4070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7DE" w:rsidRPr="00044D1F" w:rsidRDefault="00F337DE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7DE" w:rsidRPr="00044D1F" w:rsidRDefault="00F337DE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7DE" w:rsidRPr="00044D1F" w:rsidRDefault="00F337DE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CITY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DE" w:rsidRPr="00044D1F" w:rsidRDefault="00F337DE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DE" w:rsidRPr="00044D1F" w:rsidRDefault="00F337DE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PINCODE</w:t>
            </w:r>
          </w:p>
        </w:tc>
      </w:tr>
      <w:tr w:rsidR="00060A9D" w:rsidRPr="00044D1F" w:rsidTr="000C6C71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A9D" w:rsidRPr="00044D1F" w:rsidRDefault="00060A9D" w:rsidP="003F4070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A9D" w:rsidRPr="00044D1F" w:rsidRDefault="00060A9D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A9D" w:rsidRPr="00044D1F" w:rsidRDefault="00060A9D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Duration of stay at present address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A9D" w:rsidRPr="00044D1F" w:rsidRDefault="00060A9D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Date of Birth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</w:t>
            </w:r>
          </w:p>
        </w:tc>
      </w:tr>
      <w:tr w:rsidR="00895E11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5E11" w:rsidRPr="00044D1F" w:rsidRDefault="00895E11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5E11" w:rsidRPr="00044D1F" w:rsidRDefault="00895E1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5E11" w:rsidRPr="00044D1F" w:rsidRDefault="00895E1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Place of Birth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5E11" w:rsidRPr="00044D1F" w:rsidRDefault="00895E1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781A6A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 xml:space="preserve">Current </w:t>
            </w:r>
            <w:r w:rsidR="00DA4F10" w:rsidRPr="00044D1F">
              <w:rPr>
                <w:rFonts w:ascii="Trebuchet MS" w:eastAsia="Times New Roman" w:hAnsi="Trebuchet MS"/>
                <w:color w:val="000000"/>
              </w:rPr>
              <w:t>Occupation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</w:t>
            </w:r>
          </w:p>
        </w:tc>
      </w:tr>
      <w:tr w:rsidR="00EA2FA1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2FA1" w:rsidRPr="00044D1F" w:rsidRDefault="00EA2FA1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FA1" w:rsidRPr="00044D1F" w:rsidRDefault="00EA2FA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FA1" w:rsidRPr="00044D1F" w:rsidRDefault="00EA2FA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Mobile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FA1" w:rsidRPr="00044D1F" w:rsidRDefault="00EA2FA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056536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56536" w:rsidRPr="00044D1F" w:rsidRDefault="00056536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536" w:rsidRPr="00044D1F" w:rsidRDefault="00056536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536" w:rsidRPr="00044D1F" w:rsidRDefault="00056536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Telephone No.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56536" w:rsidRPr="00044D1F" w:rsidRDefault="00056536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EA2FA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Email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  <w:p w:rsidR="00285F61" w:rsidRPr="00044D1F" w:rsidRDefault="00285F6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B50655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0655" w:rsidRPr="00044D1F" w:rsidRDefault="00B50655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655" w:rsidRPr="00044D1F" w:rsidRDefault="00B50655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3C0" w:rsidRPr="00044D1F" w:rsidRDefault="00B50655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Educational Qualification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655" w:rsidRDefault="00B50655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  <w:p w:rsidR="00285F61" w:rsidRDefault="00285F6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  <w:p w:rsidR="00285F61" w:rsidRPr="00044D1F" w:rsidRDefault="00285F6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iii)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Full Name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766FC1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FF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</w:t>
            </w:r>
            <w:r w:rsidR="00766FC1" w:rsidRPr="00766FC1">
              <w:rPr>
                <w:rFonts w:ascii="Trebuchet MS" w:eastAsia="Times New Roman" w:hAnsi="Trebuchet MS"/>
                <w:color w:val="FF0000"/>
              </w:rPr>
              <w:t>NOT APPLICABLE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Residential Address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</w:t>
            </w:r>
          </w:p>
        </w:tc>
      </w:tr>
      <w:tr w:rsidR="00F337DE" w:rsidRPr="00044D1F" w:rsidTr="003F4070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37DE" w:rsidRPr="00044D1F" w:rsidRDefault="00F337DE" w:rsidP="003F4070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7DE" w:rsidRPr="00044D1F" w:rsidRDefault="00F337DE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7DE" w:rsidRPr="00044D1F" w:rsidRDefault="00F337DE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7DE" w:rsidRPr="00044D1F" w:rsidRDefault="00F337DE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CITY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DE" w:rsidRPr="00044D1F" w:rsidRDefault="00F337DE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DE" w:rsidRPr="00044D1F" w:rsidRDefault="00F337DE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PINCODE</w:t>
            </w:r>
          </w:p>
        </w:tc>
      </w:tr>
      <w:tr w:rsidR="000E7876" w:rsidRPr="00044D1F" w:rsidTr="009839F2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7876" w:rsidRPr="00044D1F" w:rsidRDefault="000E7876" w:rsidP="003F4070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76" w:rsidRPr="00044D1F" w:rsidRDefault="000E7876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76" w:rsidRPr="00044D1F" w:rsidRDefault="000E7876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Duration of stay at present address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7876" w:rsidRPr="00044D1F" w:rsidRDefault="000E7876" w:rsidP="003F407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Date of Birth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</w:t>
            </w:r>
          </w:p>
        </w:tc>
      </w:tr>
      <w:tr w:rsidR="00FF04F2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04F2" w:rsidRPr="00044D1F" w:rsidRDefault="00FF04F2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4F2" w:rsidRPr="00044D1F" w:rsidRDefault="00FF04F2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4F2" w:rsidRPr="00044D1F" w:rsidRDefault="00FF04F2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Place of Birth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4F2" w:rsidRPr="00044D1F" w:rsidRDefault="00FF04F2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C64CA8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 xml:space="preserve">Current </w:t>
            </w:r>
            <w:r w:rsidR="00DA4F10" w:rsidRPr="00044D1F">
              <w:rPr>
                <w:rFonts w:ascii="Trebuchet MS" w:eastAsia="Times New Roman" w:hAnsi="Trebuchet MS"/>
                <w:color w:val="000000"/>
              </w:rPr>
              <w:t>Occupation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 </w:t>
            </w:r>
          </w:p>
        </w:tc>
      </w:tr>
      <w:tr w:rsidR="00EA2FA1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A2FA1" w:rsidRPr="00044D1F" w:rsidRDefault="00EA2FA1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FA1" w:rsidRPr="00044D1F" w:rsidRDefault="00EA2FA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FA1" w:rsidRPr="00044D1F" w:rsidRDefault="00EA2FA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Mobile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FA1" w:rsidRPr="00044D1F" w:rsidRDefault="00EA2FA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80569B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569B" w:rsidRPr="00044D1F" w:rsidRDefault="0080569B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69B" w:rsidRPr="00044D1F" w:rsidRDefault="0080569B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69B" w:rsidRPr="00044D1F" w:rsidRDefault="0080569B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Telephone No.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69B" w:rsidRPr="00044D1F" w:rsidRDefault="0080569B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EA2FA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Email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C64CA8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4CA8" w:rsidRPr="00044D1F" w:rsidRDefault="00C64CA8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CA8" w:rsidRPr="00044D1F" w:rsidRDefault="00C64CA8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CA8" w:rsidRPr="00044D1F" w:rsidRDefault="00C64CA8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Educational Qualification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CA8" w:rsidRPr="00044D1F" w:rsidRDefault="00C64CA8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BD5F6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 xml:space="preserve">2 </w:t>
            </w:r>
          </w:p>
        </w:tc>
        <w:tc>
          <w:tcPr>
            <w:tcW w:w="9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Name of the Proposed Private Limited Company in PREFERENTIAL SEQUENCE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proofErr w:type="spellStart"/>
            <w:r w:rsidRPr="00044D1F">
              <w:rPr>
                <w:rFonts w:ascii="Trebuchet MS" w:eastAsia="Times New Roman" w:hAnsi="Trebuchet MS"/>
                <w:color w:val="000000"/>
              </w:rPr>
              <w:t>i</w:t>
            </w:r>
            <w:proofErr w:type="spellEnd"/>
            <w:r w:rsidRPr="00044D1F">
              <w:rPr>
                <w:rFonts w:ascii="Trebuchet MS" w:eastAsia="Times New Roman" w:hAnsi="Trebuchet MS"/>
                <w:color w:val="000000"/>
              </w:rPr>
              <w:t>)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3328A4" w:rsidP="003328A4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FREESPIRIT PRIVATE LIMITED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ii)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3328A4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BOOZESHARE PRIVATE LIMITED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iii)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2B4400" w:rsidP="002B4400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CHEERZ</w:t>
            </w:r>
            <w:r w:rsidR="003328A4">
              <w:rPr>
                <w:rFonts w:ascii="Trebuchet MS" w:eastAsia="Times New Roman" w:hAnsi="Trebuchet MS"/>
                <w:color w:val="000000"/>
              </w:rPr>
              <w:t xml:space="preserve"> PRIVATE LIMITED</w:t>
            </w: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iv)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v)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067045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vi)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473AB3" w:rsidRPr="00044D1F" w:rsidTr="009028D0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3AB3" w:rsidRPr="00044D1F" w:rsidRDefault="00473AB3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AB3" w:rsidRPr="00044D1F" w:rsidRDefault="00473AB3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AB3" w:rsidRPr="00044D1F" w:rsidRDefault="00473AB3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4A596C" w:rsidRPr="00044D1F" w:rsidTr="006030C4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A596C" w:rsidRPr="006030C4" w:rsidRDefault="004A596C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6030C4">
              <w:rPr>
                <w:rFonts w:ascii="Trebuchet MS" w:eastAsia="Times New Roman" w:hAnsi="Trebuchet MS"/>
                <w:color w:val="000000"/>
              </w:rPr>
              <w:t>3</w:t>
            </w:r>
          </w:p>
        </w:tc>
        <w:tc>
          <w:tcPr>
            <w:tcW w:w="9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4A596C" w:rsidRPr="006030C4" w:rsidRDefault="004A596C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6030C4">
              <w:rPr>
                <w:rFonts w:ascii="Trebuchet MS" w:eastAsia="Times New Roman" w:hAnsi="Trebuchet MS"/>
                <w:color w:val="000000"/>
              </w:rPr>
              <w:t>Significance of proposed name options</w:t>
            </w:r>
          </w:p>
        </w:tc>
      </w:tr>
      <w:tr w:rsidR="009A2594" w:rsidRPr="00044D1F" w:rsidTr="00CE0D3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594" w:rsidRPr="00044D1F" w:rsidRDefault="009A2594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Pr="00044D1F" w:rsidRDefault="009A2594" w:rsidP="00132520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proofErr w:type="spellStart"/>
            <w:r w:rsidRPr="00044D1F">
              <w:rPr>
                <w:rFonts w:ascii="Trebuchet MS" w:eastAsia="Times New Roman" w:hAnsi="Trebuchet MS"/>
                <w:color w:val="000000"/>
              </w:rPr>
              <w:t>i</w:t>
            </w:r>
            <w:proofErr w:type="spellEnd"/>
            <w:r w:rsidRPr="00044D1F">
              <w:rPr>
                <w:rFonts w:ascii="Trebuchet MS" w:eastAsia="Times New Roman" w:hAnsi="Trebuchet MS"/>
                <w:color w:val="000000"/>
              </w:rPr>
              <w:t>)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Pr="00044D1F" w:rsidRDefault="004C7879" w:rsidP="004C7879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IT REPRESENTS THE BEHAVIORAL PATTERN OF OUR PROSPECTIVE CUSTOMERS</w:t>
            </w:r>
          </w:p>
        </w:tc>
      </w:tr>
      <w:tr w:rsidR="009A2594" w:rsidRPr="00044D1F" w:rsidTr="00CE0D3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594" w:rsidRPr="00044D1F" w:rsidRDefault="009A2594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Pr="00044D1F" w:rsidRDefault="009A2594" w:rsidP="00132520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ii)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Pr="00044D1F" w:rsidRDefault="009A2594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9A2594" w:rsidRPr="00044D1F" w:rsidTr="00CE0D3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594" w:rsidRPr="00044D1F" w:rsidRDefault="009A2594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Pr="00044D1F" w:rsidRDefault="009A2594" w:rsidP="00132520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iii)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Pr="00044D1F" w:rsidRDefault="009A2594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9A2594" w:rsidRPr="00044D1F" w:rsidTr="00CE0D3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594" w:rsidRPr="00044D1F" w:rsidRDefault="009A2594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Pr="00044D1F" w:rsidRDefault="009A2594" w:rsidP="00132520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iv)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Pr="00044D1F" w:rsidRDefault="009A2594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9A2594" w:rsidRPr="00044D1F" w:rsidTr="00CE0D3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594" w:rsidRPr="00044D1F" w:rsidRDefault="009A2594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Pr="00044D1F" w:rsidRDefault="009A2594" w:rsidP="00132520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v)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Pr="00044D1F" w:rsidRDefault="009A2594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9A2594" w:rsidRPr="00044D1F" w:rsidTr="00CE0D3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594" w:rsidRPr="00044D1F" w:rsidRDefault="009A2594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Pr="00044D1F" w:rsidRDefault="009A2594" w:rsidP="00132520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vi)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Pr="00044D1F" w:rsidRDefault="009A2594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9A2594" w:rsidRPr="00044D1F" w:rsidTr="00CE0D3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594" w:rsidRPr="00044D1F" w:rsidRDefault="009A2594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Pr="00044D1F" w:rsidRDefault="009A2594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2594" w:rsidRDefault="009A2594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  <w:p w:rsidR="007B7970" w:rsidRDefault="007B797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  <w:p w:rsidR="00B256B1" w:rsidRDefault="00B256B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  <w:p w:rsidR="007B7970" w:rsidRDefault="007B797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  <w:p w:rsidR="007B7970" w:rsidRPr="00044D1F" w:rsidRDefault="007B797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BD5F6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:rsidR="00DA4F10" w:rsidRPr="00044D1F" w:rsidRDefault="000A520E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lastRenderedPageBreak/>
              <w:t>4</w:t>
            </w:r>
            <w:r w:rsidR="00DA4F10" w:rsidRPr="00044D1F">
              <w:rPr>
                <w:rFonts w:ascii="Trebuchet MS" w:eastAsia="Times New Roman" w:hAnsi="Trebuchet MS"/>
                <w:color w:val="000000"/>
              </w:rPr>
              <w:t xml:space="preserve"> </w:t>
            </w:r>
          </w:p>
        </w:tc>
        <w:tc>
          <w:tcPr>
            <w:tcW w:w="9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Main object clause/ Nature of activities</w:t>
            </w:r>
          </w:p>
        </w:tc>
      </w:tr>
      <w:tr w:rsidR="00DA4F10" w:rsidRPr="00044D1F" w:rsidTr="00241CED">
        <w:trPr>
          <w:trHeight w:val="2015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</w:p>
        </w:tc>
        <w:tc>
          <w:tcPr>
            <w:tcW w:w="9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Default="002F3456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FOOD AND BEVERAGES SERVICE AGGREGATOR</w:t>
            </w:r>
          </w:p>
          <w:p w:rsidR="002F3456" w:rsidRDefault="002F3456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E-COMMERCE</w:t>
            </w:r>
          </w:p>
          <w:p w:rsidR="002F3456" w:rsidRDefault="002F3456" w:rsidP="00067045">
            <w:pPr>
              <w:spacing w:after="0" w:line="240" w:lineRule="auto"/>
              <w:rPr>
                <w:rFonts w:ascii="Arial" w:hAnsi="Arial" w:cs="Arial"/>
                <w:color w:val="000000"/>
                <w:shd w:val="clear" w:color="auto" w:fill="FAFAD2"/>
              </w:rPr>
            </w:pPr>
            <w:r>
              <w:rPr>
                <w:rFonts w:ascii="Arial" w:hAnsi="Arial" w:cs="Arial"/>
                <w:color w:val="000000"/>
                <w:shd w:val="clear" w:color="auto" w:fill="FAFAD2"/>
              </w:rPr>
              <w:t>ADVERTISING, BUSINESS MANAGEMENT, BUSINESS ADMINISTRATION, OFFICE FUNCTIONS.</w:t>
            </w:r>
          </w:p>
          <w:p w:rsidR="00DA4F10" w:rsidRDefault="002F3456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EEE8AA"/>
              </w:rPr>
              <w:t>DESIGN AND DEVELOPMENT OF COMPUTER HARDWARE AND SOFTWARE</w:t>
            </w:r>
          </w:p>
          <w:p w:rsidR="002F3456" w:rsidRDefault="002F3456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Arial" w:hAnsi="Arial" w:cs="Arial"/>
                <w:color w:val="000000"/>
                <w:shd w:val="clear" w:color="auto" w:fill="FAFAD2"/>
              </w:rPr>
              <w:t>SERVICES FOR PROVIDING FOOD AND DRINK</w:t>
            </w:r>
          </w:p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BD5F6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:rsidR="00DA4F10" w:rsidRPr="00044D1F" w:rsidRDefault="000A520E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5</w:t>
            </w:r>
          </w:p>
        </w:tc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 xml:space="preserve">Proposed </w:t>
            </w:r>
            <w:proofErr w:type="spellStart"/>
            <w:r w:rsidR="002B4068">
              <w:rPr>
                <w:rFonts w:ascii="Trebuchet MS" w:eastAsia="Times New Roman" w:hAnsi="Trebuchet MS"/>
                <w:color w:val="000000"/>
              </w:rPr>
              <w:t>Authoris</w:t>
            </w:r>
            <w:r w:rsidR="002B4068" w:rsidRPr="00044D1F">
              <w:rPr>
                <w:rFonts w:ascii="Trebuchet MS" w:eastAsia="Times New Roman" w:hAnsi="Trebuchet MS"/>
                <w:color w:val="000000"/>
              </w:rPr>
              <w:t>ed</w:t>
            </w:r>
            <w:proofErr w:type="spellEnd"/>
            <w:r w:rsidRPr="00044D1F">
              <w:rPr>
                <w:rFonts w:ascii="Trebuchet MS" w:eastAsia="Times New Roman" w:hAnsi="Trebuchet MS"/>
                <w:color w:val="000000"/>
              </w:rPr>
              <w:t xml:space="preserve"> Capital of the Company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766FC1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10 LACS</w:t>
            </w:r>
          </w:p>
        </w:tc>
      </w:tr>
      <w:tr w:rsidR="00DA4F10" w:rsidRPr="00044D1F" w:rsidTr="00BD5F6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:rsidR="00DA4F10" w:rsidRPr="00044D1F" w:rsidRDefault="000A520E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 xml:space="preserve"> 6</w:t>
            </w:r>
            <w:r w:rsidR="00DA4F10" w:rsidRPr="00044D1F">
              <w:rPr>
                <w:rFonts w:ascii="Trebuchet MS" w:eastAsia="Times New Roman" w:hAnsi="Trebuchet MS"/>
                <w:color w:val="000000"/>
              </w:rPr>
              <w:t xml:space="preserve"> </w:t>
            </w:r>
          </w:p>
        </w:tc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 xml:space="preserve">Face value of One Share  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044D1F" w:rsidRDefault="004C7879" w:rsidP="004C7879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10 RUPEES</w:t>
            </w:r>
          </w:p>
        </w:tc>
      </w:tr>
      <w:tr w:rsidR="00DA4F10" w:rsidRPr="00044D1F" w:rsidTr="00216AF1">
        <w:trPr>
          <w:trHeight w:val="1007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:rsidR="00DA4F10" w:rsidRPr="00044D1F" w:rsidRDefault="000A520E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7</w:t>
            </w:r>
          </w:p>
        </w:tc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 xml:space="preserve">Full Address of the Registered office of the Proposed Company 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  <w:p w:rsidR="004C7879" w:rsidRDefault="004C7879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 xml:space="preserve">F203, ANJOR HOUSING SOCIETY, LANE NUMBER 2, </w:t>
            </w:r>
          </w:p>
          <w:p w:rsidR="00DA4F10" w:rsidRPr="00044D1F" w:rsidRDefault="004C7879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VEERBHADRA NAGAR, BANER, PUNE, MAHARASHTRA PINCODE - 411045</w:t>
            </w:r>
          </w:p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</w:p>
        </w:tc>
      </w:tr>
      <w:tr w:rsidR="00DA4F10" w:rsidRPr="00044D1F" w:rsidTr="00BD5F6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:rsidR="00DA4F10" w:rsidRPr="00044D1F" w:rsidRDefault="000A520E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8</w:t>
            </w:r>
          </w:p>
        </w:tc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 xml:space="preserve">Name and Address of </w:t>
            </w:r>
          </w:p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 xml:space="preserve">the Police Station under </w:t>
            </w:r>
          </w:p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 xml:space="preserve">whose jurisdiction the </w:t>
            </w:r>
          </w:p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 xml:space="preserve">proposed company’s </w:t>
            </w:r>
          </w:p>
          <w:p w:rsidR="00DA4F10" w:rsidRPr="00044D1F" w:rsidRDefault="00DA4F10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044D1F">
              <w:rPr>
                <w:rFonts w:ascii="Trebuchet MS" w:eastAsia="Times New Roman" w:hAnsi="Trebuchet MS"/>
                <w:color w:val="000000"/>
              </w:rPr>
              <w:t>registered office is situated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4F10" w:rsidRPr="004C7879" w:rsidRDefault="004C7879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  <w:sz w:val="20"/>
                <w:szCs w:val="20"/>
              </w:rPr>
            </w:pPr>
            <w:r>
              <w:rPr>
                <w:rFonts w:ascii="Trebuchet MS" w:eastAsia="Times New Roman" w:hAnsi="Trebuchet MS"/>
                <w:color w:val="000000"/>
              </w:rPr>
              <w:t xml:space="preserve">BALEWADI POLICE CHOWKI, </w:t>
            </w:r>
            <w:r w:rsidRPr="004C787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CHATURSHRINGI POLICE STATION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4C7879" w:rsidRPr="00044D1F" w:rsidRDefault="004C7879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4C7879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VIDHYAPEETH ROAD, GANESHKHIND ROAD, NEAR PUNE UNIVERSITY, PUNE, MAHARASHTRA 411007</w:t>
            </w:r>
          </w:p>
        </w:tc>
      </w:tr>
      <w:tr w:rsidR="00BB4107" w:rsidRPr="00044D1F" w:rsidTr="00BD5F6F">
        <w:trPr>
          <w:trHeight w:val="390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hideMark/>
          </w:tcPr>
          <w:p w:rsidR="00BB4107" w:rsidRPr="00044D1F" w:rsidRDefault="00BB4107" w:rsidP="00067045">
            <w:pPr>
              <w:spacing w:after="0" w:line="240" w:lineRule="auto"/>
              <w:jc w:val="right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>9</w:t>
            </w:r>
          </w:p>
        </w:tc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:rsidR="00BB4107" w:rsidRPr="00044D1F" w:rsidRDefault="00BB4107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>
              <w:rPr>
                <w:rFonts w:ascii="Trebuchet MS" w:eastAsia="Times New Roman" w:hAnsi="Trebuchet MS"/>
                <w:color w:val="000000"/>
              </w:rPr>
              <w:t xml:space="preserve">Details of Registered Office 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4107" w:rsidRPr="00044D1F" w:rsidRDefault="00A90787" w:rsidP="00067045">
            <w:pPr>
              <w:spacing w:after="0" w:line="240" w:lineRule="auto"/>
              <w:rPr>
                <w:rFonts w:ascii="Trebuchet MS" w:eastAsia="Times New Roman" w:hAnsi="Trebuchet MS"/>
                <w:color w:val="000000"/>
              </w:rPr>
            </w:pPr>
            <w:r w:rsidRPr="00A90787">
              <w:rPr>
                <w:rFonts w:ascii="Trebuchet MS" w:eastAsia="Times New Roman" w:hAnsi="Trebuchet MS"/>
                <w:color w:val="000000"/>
              </w:rPr>
              <w:t>Owned by any other entity/ Person (Not taken on lease by company)</w:t>
            </w:r>
          </w:p>
        </w:tc>
      </w:tr>
    </w:tbl>
    <w:p w:rsidR="00F5780A" w:rsidRPr="00044D1F" w:rsidRDefault="00F5780A">
      <w:pPr>
        <w:rPr>
          <w:rFonts w:ascii="Trebuchet MS" w:hAnsi="Trebuchet MS" w:cs="Arial"/>
        </w:rPr>
      </w:pPr>
      <w:r w:rsidRPr="00044D1F">
        <w:rPr>
          <w:rFonts w:ascii="Trebuchet MS" w:hAnsi="Trebuchet MS"/>
        </w:rPr>
        <w:br w:type="page"/>
      </w:r>
      <w:r w:rsidRPr="00044D1F">
        <w:rPr>
          <w:rFonts w:ascii="Trebuchet MS" w:hAnsi="Trebuchet MS" w:cs="Arial"/>
        </w:rPr>
        <w:lastRenderedPageBreak/>
        <w:t>Documents required for each Director</w:t>
      </w:r>
    </w:p>
    <w:p w:rsidR="005A4D52" w:rsidRPr="00044D1F" w:rsidRDefault="0056699B">
      <w:pPr>
        <w:rPr>
          <w:rFonts w:ascii="Trebuchet MS" w:hAnsi="Trebuchet MS" w:cs="Arial"/>
          <w:b/>
        </w:rPr>
      </w:pPr>
      <w:r w:rsidRPr="00044D1F">
        <w:rPr>
          <w:rFonts w:ascii="Trebuchet MS" w:hAnsi="Trebuchet MS" w:cs="Arial"/>
          <w:b/>
        </w:rPr>
        <w:t>(Two</w:t>
      </w:r>
      <w:r w:rsidR="005A4D52" w:rsidRPr="00044D1F">
        <w:rPr>
          <w:rFonts w:ascii="Trebuchet MS" w:hAnsi="Trebuchet MS" w:cs="Arial"/>
          <w:b/>
        </w:rPr>
        <w:t xml:space="preserve"> Xerox copies signed by concerned </w:t>
      </w:r>
      <w:r w:rsidR="00A47CF8" w:rsidRPr="00044D1F">
        <w:rPr>
          <w:rFonts w:ascii="Trebuchet MS" w:hAnsi="Trebuchet MS" w:cs="Arial"/>
          <w:b/>
        </w:rPr>
        <w:t>person)</w:t>
      </w:r>
    </w:p>
    <w:tbl>
      <w:tblPr>
        <w:tblW w:w="88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0"/>
        <w:gridCol w:w="7508"/>
      </w:tblGrid>
      <w:tr w:rsidR="00EA4BA3" w:rsidRPr="00044D1F" w:rsidTr="00015143">
        <w:trPr>
          <w:cantSplit/>
          <w:jc w:val="center"/>
        </w:trPr>
        <w:tc>
          <w:tcPr>
            <w:tcW w:w="8838" w:type="dxa"/>
            <w:gridSpan w:val="2"/>
          </w:tcPr>
          <w:p w:rsidR="00EA4BA3" w:rsidRPr="00044D1F" w:rsidRDefault="00EA4BA3" w:rsidP="00015143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</w:rPr>
            </w:pPr>
            <w:r w:rsidRPr="00044D1F">
              <w:rPr>
                <w:rFonts w:ascii="Trebuchet MS" w:eastAsia="Times New Roman" w:hAnsi="Trebuchet MS" w:cs="Arial"/>
                <w:b/>
                <w:bCs/>
              </w:rPr>
              <w:t>For DSC  Application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Cs/>
              </w:rPr>
            </w:pPr>
            <w:r w:rsidRPr="00044D1F">
              <w:rPr>
                <w:rFonts w:ascii="Trebuchet MS" w:eastAsia="Times New Roman" w:hAnsi="Trebuchet MS" w:cs="Arial"/>
                <w:bCs/>
              </w:rPr>
              <w:t>1.</w:t>
            </w:r>
          </w:p>
        </w:tc>
        <w:tc>
          <w:tcPr>
            <w:tcW w:w="7508" w:type="dxa"/>
          </w:tcPr>
          <w:p w:rsidR="00EA4BA3" w:rsidRPr="00766FC1" w:rsidRDefault="00EA4BA3" w:rsidP="00015143">
            <w:pPr>
              <w:spacing w:after="0" w:line="240" w:lineRule="auto"/>
              <w:rPr>
                <w:rFonts w:ascii="Trebuchet MS" w:eastAsia="Times New Roman" w:hAnsi="Trebuchet MS" w:cs="Arial"/>
                <w:bCs/>
                <w:color w:val="00B050"/>
              </w:rPr>
            </w:pPr>
            <w:r w:rsidRPr="00766FC1">
              <w:rPr>
                <w:rFonts w:ascii="Trebuchet MS" w:eastAsia="Times New Roman" w:hAnsi="Trebuchet MS" w:cs="Arial"/>
                <w:bCs/>
                <w:color w:val="00B050"/>
              </w:rPr>
              <w:t xml:space="preserve">Passport size </w:t>
            </w:r>
            <w:proofErr w:type="spellStart"/>
            <w:r w:rsidRPr="00766FC1">
              <w:rPr>
                <w:rFonts w:ascii="Trebuchet MS" w:eastAsia="Times New Roman" w:hAnsi="Trebuchet MS" w:cs="Arial"/>
                <w:bCs/>
                <w:color w:val="00B050"/>
              </w:rPr>
              <w:t>Colour</w:t>
            </w:r>
            <w:proofErr w:type="spellEnd"/>
            <w:r w:rsidRPr="00766FC1">
              <w:rPr>
                <w:rFonts w:ascii="Trebuchet MS" w:eastAsia="Times New Roman" w:hAnsi="Trebuchet MS" w:cs="Arial"/>
                <w:bCs/>
                <w:color w:val="00B050"/>
              </w:rPr>
              <w:t xml:space="preserve"> Photographs 1 Nos.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8838" w:type="dxa"/>
            <w:gridSpan w:val="2"/>
          </w:tcPr>
          <w:p w:rsidR="00EA4BA3" w:rsidRPr="00044D1F" w:rsidRDefault="00EA4BA3" w:rsidP="00015143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</w:rPr>
            </w:pPr>
            <w:r w:rsidRPr="00044D1F">
              <w:rPr>
                <w:rFonts w:ascii="Trebuchet MS" w:eastAsia="Times New Roman" w:hAnsi="Trebuchet MS" w:cs="Arial"/>
                <w:b/>
                <w:bCs/>
              </w:rPr>
              <w:t>For Proof of Identity: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 w:rsidRPr="00044D1F">
              <w:rPr>
                <w:rFonts w:ascii="Trebuchet MS" w:eastAsia="Times New Roman" w:hAnsi="Trebuchet MS" w:cs="Arial"/>
              </w:rPr>
              <w:t>1.</w:t>
            </w:r>
          </w:p>
        </w:tc>
        <w:tc>
          <w:tcPr>
            <w:tcW w:w="7508" w:type="dxa"/>
            <w:tcMar>
              <w:left w:w="115" w:type="dxa"/>
            </w:tcMar>
          </w:tcPr>
          <w:p w:rsidR="00EA4BA3" w:rsidRPr="00766FC1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B050"/>
              </w:rPr>
            </w:pPr>
            <w:r w:rsidRPr="00766FC1">
              <w:rPr>
                <w:rFonts w:ascii="Trebuchet MS" w:eastAsia="Times New Roman" w:hAnsi="Trebuchet MS" w:cs="Arial"/>
                <w:color w:val="00B050"/>
              </w:rPr>
              <w:t>PAN card (Compulsory)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</w:p>
        </w:tc>
        <w:tc>
          <w:tcPr>
            <w:tcW w:w="7508" w:type="dxa"/>
            <w:tcMar>
              <w:lef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>
              <w:rPr>
                <w:rFonts w:ascii="Trebuchet MS" w:eastAsia="Times New Roman" w:hAnsi="Trebuchet MS" w:cs="Arial"/>
                <w:color w:val="000000"/>
              </w:rPr>
              <w:t>Anyone of the following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>
              <w:rPr>
                <w:rFonts w:ascii="Trebuchet MS" w:eastAsia="Times New Roman" w:hAnsi="Trebuchet MS" w:cs="Arial"/>
              </w:rPr>
              <w:t>1.</w:t>
            </w:r>
          </w:p>
        </w:tc>
        <w:tc>
          <w:tcPr>
            <w:tcW w:w="7508" w:type="dxa"/>
            <w:tcMar>
              <w:lef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color w:val="000000"/>
              </w:rPr>
              <w:t>Passport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>
              <w:rPr>
                <w:rFonts w:ascii="Trebuchet MS" w:eastAsia="Times New Roman" w:hAnsi="Trebuchet MS" w:cs="Arial"/>
              </w:rPr>
              <w:t>2.</w:t>
            </w:r>
          </w:p>
        </w:tc>
        <w:tc>
          <w:tcPr>
            <w:tcW w:w="7508" w:type="dxa"/>
            <w:tcMar>
              <w:lef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color w:val="000000"/>
              </w:rPr>
              <w:t>Voter's Identity card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>
              <w:rPr>
                <w:rFonts w:ascii="Trebuchet MS" w:eastAsia="Times New Roman" w:hAnsi="Trebuchet MS" w:cs="Arial"/>
              </w:rPr>
              <w:t>3.</w:t>
            </w:r>
          </w:p>
        </w:tc>
        <w:tc>
          <w:tcPr>
            <w:tcW w:w="7508" w:type="dxa"/>
            <w:tcMar>
              <w:lef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color w:val="000000"/>
              </w:rPr>
              <w:t>Driving License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8838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b/>
                <w:bCs/>
                <w:color w:val="000000"/>
              </w:rPr>
              <w:t>For Proof of Address (Copy of any one of the following):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 w:rsidRPr="00044D1F">
              <w:rPr>
                <w:rFonts w:ascii="Trebuchet MS" w:eastAsia="Times New Roman" w:hAnsi="Trebuchet MS" w:cs="Arial"/>
              </w:rPr>
              <w:t>1.</w:t>
            </w:r>
          </w:p>
        </w:tc>
        <w:tc>
          <w:tcPr>
            <w:tcW w:w="7508" w:type="dxa"/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color w:val="000000"/>
              </w:rPr>
              <w:t>Electricity bill (for a period not exceeding two months prior to date of application)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 w:rsidRPr="00044D1F">
              <w:rPr>
                <w:rFonts w:ascii="Trebuchet MS" w:eastAsia="Times New Roman" w:hAnsi="Trebuchet MS" w:cs="Arial"/>
              </w:rPr>
              <w:t>2.</w:t>
            </w:r>
          </w:p>
        </w:tc>
        <w:tc>
          <w:tcPr>
            <w:tcW w:w="7508" w:type="dxa"/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color w:val="000000"/>
              </w:rPr>
              <w:t>Telephone bill (for a period not exceeding two months prior to date of application)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>
              <w:rPr>
                <w:rFonts w:ascii="Trebuchet MS" w:eastAsia="Times New Roman" w:hAnsi="Trebuchet MS" w:cs="Arial"/>
              </w:rPr>
              <w:t>3</w:t>
            </w:r>
            <w:r w:rsidRPr="00044D1F">
              <w:rPr>
                <w:rFonts w:ascii="Trebuchet MS" w:eastAsia="Times New Roman" w:hAnsi="Trebuchet MS" w:cs="Arial"/>
              </w:rPr>
              <w:t>.</w:t>
            </w:r>
          </w:p>
        </w:tc>
        <w:tc>
          <w:tcPr>
            <w:tcW w:w="7508" w:type="dxa"/>
          </w:tcPr>
          <w:p w:rsidR="00EA4BA3" w:rsidRPr="00766FC1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B050"/>
              </w:rPr>
            </w:pPr>
            <w:r w:rsidRPr="00766FC1">
              <w:rPr>
                <w:rFonts w:ascii="Trebuchet MS" w:eastAsia="Times New Roman" w:hAnsi="Trebuchet MS" w:cs="Arial"/>
                <w:color w:val="00B050"/>
              </w:rPr>
              <w:t>Passport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>
              <w:rPr>
                <w:rFonts w:ascii="Trebuchet MS" w:eastAsia="Times New Roman" w:hAnsi="Trebuchet MS" w:cs="Arial"/>
              </w:rPr>
              <w:t>4</w:t>
            </w:r>
            <w:r w:rsidRPr="00044D1F">
              <w:rPr>
                <w:rFonts w:ascii="Trebuchet MS" w:eastAsia="Times New Roman" w:hAnsi="Trebuchet MS" w:cs="Arial"/>
              </w:rPr>
              <w:t>.</w:t>
            </w:r>
          </w:p>
        </w:tc>
        <w:tc>
          <w:tcPr>
            <w:tcW w:w="7508" w:type="dxa"/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color w:val="000000"/>
              </w:rPr>
              <w:t>Voter's Identity card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>
              <w:rPr>
                <w:rFonts w:ascii="Trebuchet MS" w:eastAsia="Times New Roman" w:hAnsi="Trebuchet MS" w:cs="Arial"/>
              </w:rPr>
              <w:t>5</w:t>
            </w:r>
            <w:r w:rsidRPr="00044D1F">
              <w:rPr>
                <w:rFonts w:ascii="Trebuchet MS" w:eastAsia="Times New Roman" w:hAnsi="Trebuchet MS" w:cs="Arial"/>
              </w:rPr>
              <w:t>.</w:t>
            </w:r>
          </w:p>
        </w:tc>
        <w:tc>
          <w:tcPr>
            <w:tcW w:w="7508" w:type="dxa"/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color w:val="000000"/>
              </w:rPr>
              <w:t>Driving License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>
              <w:rPr>
                <w:rFonts w:ascii="Trebuchet MS" w:eastAsia="Times New Roman" w:hAnsi="Trebuchet MS" w:cs="Arial"/>
              </w:rPr>
              <w:t>6</w:t>
            </w:r>
            <w:r w:rsidRPr="00044D1F">
              <w:rPr>
                <w:rFonts w:ascii="Trebuchet MS" w:eastAsia="Times New Roman" w:hAnsi="Trebuchet MS" w:cs="Arial"/>
              </w:rPr>
              <w:t>.</w:t>
            </w:r>
          </w:p>
        </w:tc>
        <w:tc>
          <w:tcPr>
            <w:tcW w:w="7508" w:type="dxa"/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color w:val="000000"/>
              </w:rPr>
              <w:t>Bank Statement/passbook with latest transactions.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>
              <w:rPr>
                <w:rFonts w:ascii="Trebuchet MS" w:eastAsia="Times New Roman" w:hAnsi="Trebuchet MS" w:cs="Arial"/>
              </w:rPr>
              <w:t>7.</w:t>
            </w:r>
          </w:p>
        </w:tc>
        <w:tc>
          <w:tcPr>
            <w:tcW w:w="7508" w:type="dxa"/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proofErr w:type="spellStart"/>
            <w:r>
              <w:rPr>
                <w:rFonts w:ascii="Trebuchet MS" w:eastAsia="Times New Roman" w:hAnsi="Trebuchet MS" w:cs="Arial"/>
                <w:color w:val="000000"/>
              </w:rPr>
              <w:t>Aadhar</w:t>
            </w:r>
            <w:proofErr w:type="spellEnd"/>
            <w:r>
              <w:rPr>
                <w:rFonts w:ascii="Trebuchet MS" w:eastAsia="Times New Roman" w:hAnsi="Trebuchet MS" w:cs="Arial"/>
                <w:color w:val="000000"/>
              </w:rPr>
              <w:t xml:space="preserve"> Card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8838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EA4BA3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b/>
                <w:bCs/>
                <w:color w:val="000000"/>
              </w:rPr>
              <w:t xml:space="preserve">For Proof of 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</w:rPr>
              <w:t>Residence</w:t>
            </w:r>
            <w:r w:rsidRPr="00044D1F">
              <w:rPr>
                <w:rFonts w:ascii="Trebuchet MS" w:eastAsia="Times New Roman" w:hAnsi="Trebuchet MS" w:cs="Arial"/>
                <w:b/>
                <w:bCs/>
                <w:color w:val="000000"/>
              </w:rPr>
              <w:t xml:space="preserve"> (Copy of any one of the following):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 w:rsidRPr="00044D1F">
              <w:rPr>
                <w:rFonts w:ascii="Trebuchet MS" w:eastAsia="Times New Roman" w:hAnsi="Trebuchet MS" w:cs="Arial"/>
              </w:rPr>
              <w:t>1.</w:t>
            </w:r>
          </w:p>
        </w:tc>
        <w:tc>
          <w:tcPr>
            <w:tcW w:w="7508" w:type="dxa"/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color w:val="000000"/>
              </w:rPr>
              <w:t>Electricity bill (for a period not exceeding two months prior to date of application)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 w:rsidRPr="00044D1F">
              <w:rPr>
                <w:rFonts w:ascii="Trebuchet MS" w:eastAsia="Times New Roman" w:hAnsi="Trebuchet MS" w:cs="Arial"/>
              </w:rPr>
              <w:t>2.</w:t>
            </w:r>
          </w:p>
        </w:tc>
        <w:tc>
          <w:tcPr>
            <w:tcW w:w="7508" w:type="dxa"/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color w:val="000000"/>
              </w:rPr>
              <w:t>Telephone bill (for a period not exceeding two months prior to date of application)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>
              <w:rPr>
                <w:rFonts w:ascii="Trebuchet MS" w:eastAsia="Times New Roman" w:hAnsi="Trebuchet MS" w:cs="Arial"/>
              </w:rPr>
              <w:t>3.</w:t>
            </w:r>
          </w:p>
        </w:tc>
        <w:tc>
          <w:tcPr>
            <w:tcW w:w="7508" w:type="dxa"/>
          </w:tcPr>
          <w:p w:rsidR="00EA4BA3" w:rsidRPr="00044D1F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>
              <w:rPr>
                <w:rFonts w:ascii="Trebuchet MS" w:eastAsia="Times New Roman" w:hAnsi="Trebuchet MS" w:cs="Arial"/>
                <w:color w:val="000000"/>
              </w:rPr>
              <w:t>Mobile</w:t>
            </w:r>
            <w:r w:rsidRPr="00044D1F">
              <w:rPr>
                <w:rFonts w:ascii="Trebuchet MS" w:eastAsia="Times New Roman" w:hAnsi="Trebuchet MS" w:cs="Arial"/>
                <w:color w:val="000000"/>
              </w:rPr>
              <w:t xml:space="preserve"> bill (for a period not exceeding two months prior to date of application)</w:t>
            </w:r>
          </w:p>
        </w:tc>
      </w:tr>
      <w:tr w:rsidR="00EA4BA3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EA4BA3" w:rsidRPr="00044D1F" w:rsidRDefault="00EA4BA3" w:rsidP="00015143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>
              <w:rPr>
                <w:rFonts w:ascii="Trebuchet MS" w:eastAsia="Times New Roman" w:hAnsi="Trebuchet MS" w:cs="Arial"/>
              </w:rPr>
              <w:t xml:space="preserve">4. </w:t>
            </w:r>
          </w:p>
        </w:tc>
        <w:tc>
          <w:tcPr>
            <w:tcW w:w="7508" w:type="dxa"/>
          </w:tcPr>
          <w:p w:rsidR="00EA4BA3" w:rsidRPr="00766FC1" w:rsidRDefault="00EA4BA3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B050"/>
              </w:rPr>
            </w:pPr>
            <w:r w:rsidRPr="00766FC1">
              <w:rPr>
                <w:rFonts w:ascii="Trebuchet MS" w:eastAsia="Times New Roman" w:hAnsi="Trebuchet MS" w:cs="Arial"/>
                <w:color w:val="00B050"/>
              </w:rPr>
              <w:t>Bank Statement/passbook with latest transactions.</w:t>
            </w:r>
          </w:p>
        </w:tc>
      </w:tr>
      <w:tr w:rsidR="008A2DEB" w:rsidRPr="00044D1F" w:rsidTr="0030332B">
        <w:trPr>
          <w:cantSplit/>
          <w:jc w:val="center"/>
        </w:trPr>
        <w:tc>
          <w:tcPr>
            <w:tcW w:w="8838" w:type="dxa"/>
            <w:gridSpan w:val="2"/>
            <w:tcMar>
              <w:top w:w="29" w:type="dxa"/>
              <w:left w:w="115" w:type="dxa"/>
              <w:right w:w="115" w:type="dxa"/>
            </w:tcMar>
          </w:tcPr>
          <w:p w:rsidR="008A2DEB" w:rsidRPr="00044D1F" w:rsidRDefault="008A2DEB" w:rsidP="00015143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b/>
                <w:bCs/>
                <w:color w:val="000000"/>
              </w:rPr>
              <w:t xml:space="preserve">For Proof of </w:t>
            </w:r>
            <w:r>
              <w:rPr>
                <w:rFonts w:ascii="Trebuchet MS" w:eastAsia="Times New Roman" w:hAnsi="Trebuchet MS" w:cs="Arial"/>
                <w:b/>
                <w:bCs/>
                <w:color w:val="000000"/>
              </w:rPr>
              <w:t>Registered Office</w:t>
            </w:r>
            <w:r w:rsidRPr="00044D1F">
              <w:rPr>
                <w:rFonts w:ascii="Trebuchet MS" w:eastAsia="Times New Roman" w:hAnsi="Trebuchet MS" w:cs="Arial"/>
                <w:b/>
                <w:bCs/>
                <w:color w:val="000000"/>
              </w:rPr>
              <w:t xml:space="preserve"> (Copy of any one of the following):</w:t>
            </w:r>
          </w:p>
        </w:tc>
      </w:tr>
      <w:tr w:rsidR="006B5B6B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6B5B6B" w:rsidRPr="00044D1F" w:rsidRDefault="006B5B6B" w:rsidP="00EB5EF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 w:rsidRPr="00044D1F">
              <w:rPr>
                <w:rFonts w:ascii="Trebuchet MS" w:eastAsia="Times New Roman" w:hAnsi="Trebuchet MS" w:cs="Arial"/>
              </w:rPr>
              <w:t>1.</w:t>
            </w:r>
          </w:p>
        </w:tc>
        <w:tc>
          <w:tcPr>
            <w:tcW w:w="7508" w:type="dxa"/>
          </w:tcPr>
          <w:p w:rsidR="006B5B6B" w:rsidRPr="00044D1F" w:rsidRDefault="006B5B6B" w:rsidP="00EB5EF2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color w:val="000000"/>
              </w:rPr>
              <w:t>Electricity bill (for a period not exceeding two months prior to date of application)</w:t>
            </w:r>
          </w:p>
        </w:tc>
      </w:tr>
      <w:tr w:rsidR="006B5B6B" w:rsidRPr="00044D1F" w:rsidTr="00015143">
        <w:trPr>
          <w:cantSplit/>
          <w:jc w:val="center"/>
        </w:trPr>
        <w:tc>
          <w:tcPr>
            <w:tcW w:w="1330" w:type="dxa"/>
            <w:tcMar>
              <w:top w:w="29" w:type="dxa"/>
              <w:left w:w="115" w:type="dxa"/>
              <w:right w:w="115" w:type="dxa"/>
            </w:tcMar>
          </w:tcPr>
          <w:p w:rsidR="006B5B6B" w:rsidRPr="00044D1F" w:rsidRDefault="006B5B6B" w:rsidP="00EB5EF2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</w:rPr>
            </w:pPr>
            <w:r w:rsidRPr="00044D1F">
              <w:rPr>
                <w:rFonts w:ascii="Trebuchet MS" w:eastAsia="Times New Roman" w:hAnsi="Trebuchet MS" w:cs="Arial"/>
              </w:rPr>
              <w:t>2.</w:t>
            </w:r>
          </w:p>
        </w:tc>
        <w:tc>
          <w:tcPr>
            <w:tcW w:w="7508" w:type="dxa"/>
          </w:tcPr>
          <w:p w:rsidR="006B5B6B" w:rsidRPr="00044D1F" w:rsidRDefault="006B5B6B" w:rsidP="00EB5EF2">
            <w:pPr>
              <w:spacing w:after="0" w:line="240" w:lineRule="auto"/>
              <w:jc w:val="both"/>
              <w:rPr>
                <w:rFonts w:ascii="Trebuchet MS" w:eastAsia="Times New Roman" w:hAnsi="Trebuchet MS" w:cs="Arial"/>
                <w:color w:val="000000"/>
              </w:rPr>
            </w:pPr>
            <w:r w:rsidRPr="00044D1F">
              <w:rPr>
                <w:rFonts w:ascii="Trebuchet MS" w:eastAsia="Times New Roman" w:hAnsi="Trebuchet MS" w:cs="Arial"/>
                <w:color w:val="000000"/>
              </w:rPr>
              <w:t>Telephone bill (for a period not exceeding two months prior to date of application)</w:t>
            </w:r>
          </w:p>
        </w:tc>
      </w:tr>
    </w:tbl>
    <w:p w:rsidR="00F5780A" w:rsidRPr="00044D1F" w:rsidRDefault="00F5780A">
      <w:pPr>
        <w:rPr>
          <w:rFonts w:ascii="Trebuchet MS" w:hAnsi="Trebuchet MS" w:cs="Arial"/>
        </w:rPr>
      </w:pPr>
    </w:p>
    <w:p w:rsidR="00F5780A" w:rsidRPr="00044D1F" w:rsidRDefault="00F5780A">
      <w:pPr>
        <w:rPr>
          <w:rFonts w:ascii="Trebuchet MS" w:hAnsi="Trebuchet MS" w:cs="Arial"/>
        </w:rPr>
      </w:pPr>
    </w:p>
    <w:p w:rsidR="00F5780A" w:rsidRPr="00044D1F" w:rsidRDefault="008373FA">
      <w:pPr>
        <w:rPr>
          <w:rFonts w:ascii="Trebuchet MS" w:hAnsi="Trebuchet MS" w:cs="Arial"/>
        </w:rPr>
      </w:pPr>
      <w:r w:rsidRPr="00044D1F">
        <w:rPr>
          <w:rFonts w:ascii="Trebuchet MS" w:hAnsi="Trebuchet MS" w:cs="Arial"/>
        </w:rPr>
        <w:t xml:space="preserve">Note: </w:t>
      </w:r>
      <w:r w:rsidR="005B6054" w:rsidRPr="00044D1F">
        <w:rPr>
          <w:rFonts w:ascii="Trebuchet MS" w:hAnsi="Trebuchet MS" w:cs="Arial"/>
        </w:rPr>
        <w:t>T</w:t>
      </w:r>
      <w:r w:rsidRPr="00044D1F">
        <w:rPr>
          <w:rFonts w:ascii="Trebuchet MS" w:hAnsi="Trebuchet MS" w:cs="Arial"/>
        </w:rPr>
        <w:t xml:space="preserve">he proof of address shall contain address </w:t>
      </w:r>
      <w:proofErr w:type="spellStart"/>
      <w:r w:rsidRPr="00044D1F">
        <w:rPr>
          <w:rFonts w:ascii="Trebuchet MS" w:hAnsi="Trebuchet MS" w:cs="Arial"/>
        </w:rPr>
        <w:t>alongwith</w:t>
      </w:r>
      <w:proofErr w:type="spellEnd"/>
      <w:r w:rsidRPr="00044D1F">
        <w:rPr>
          <w:rFonts w:ascii="Trebuchet MS" w:hAnsi="Trebuchet MS" w:cs="Arial"/>
        </w:rPr>
        <w:t xml:space="preserve"> </w:t>
      </w:r>
      <w:r w:rsidRPr="00044D1F">
        <w:rPr>
          <w:rFonts w:ascii="Trebuchet MS" w:hAnsi="Trebuchet MS" w:cs="Arial"/>
          <w:b/>
        </w:rPr>
        <w:t>PIN CODE.</w:t>
      </w:r>
    </w:p>
    <w:sectPr w:rsidR="00F5780A" w:rsidRPr="00044D1F" w:rsidSect="004D5F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20C" w:rsidRDefault="00E7120C" w:rsidP="008F193B">
      <w:pPr>
        <w:spacing w:after="0" w:line="240" w:lineRule="auto"/>
      </w:pPr>
      <w:r>
        <w:separator/>
      </w:r>
    </w:p>
  </w:endnote>
  <w:endnote w:type="continuationSeparator" w:id="0">
    <w:p w:rsidR="00E7120C" w:rsidRDefault="00E7120C" w:rsidP="008F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011" w:rsidRDefault="00CD00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011" w:rsidRDefault="00CD00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011" w:rsidRDefault="00CD00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20C" w:rsidRDefault="00E7120C" w:rsidP="008F193B">
      <w:pPr>
        <w:spacing w:after="0" w:line="240" w:lineRule="auto"/>
      </w:pPr>
      <w:r>
        <w:separator/>
      </w:r>
    </w:p>
  </w:footnote>
  <w:footnote w:type="continuationSeparator" w:id="0">
    <w:p w:rsidR="00E7120C" w:rsidRDefault="00E7120C" w:rsidP="008F1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011" w:rsidRDefault="00CD00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011" w:rsidRDefault="00CD00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011" w:rsidRDefault="00CD0011" w:rsidP="00CD0011">
    <w:pPr>
      <w:pStyle w:val="Header"/>
      <w:jc w:val="right"/>
      <w:rPr>
        <w:b/>
        <w:noProof/>
        <w:sz w:val="36"/>
        <w:szCs w:val="36"/>
      </w:rPr>
    </w:pPr>
    <w:r>
      <w:rPr>
        <w:b/>
        <w:noProof/>
        <w:sz w:val="36"/>
        <w:szCs w:val="36"/>
      </w:rPr>
      <w:t>GURUPRASAD NADGOUDA</w:t>
    </w:r>
  </w:p>
  <w:p w:rsidR="00CD0011" w:rsidRDefault="00CD0011" w:rsidP="00CD0011">
    <w:pPr>
      <w:pStyle w:val="Header"/>
      <w:jc w:val="right"/>
      <w:rPr>
        <w:b/>
        <w:noProof/>
        <w:sz w:val="28"/>
        <w:szCs w:val="28"/>
      </w:rPr>
    </w:pPr>
    <w:r w:rsidRPr="00CD0011">
      <w:rPr>
        <w:b/>
        <w:noProof/>
        <w:sz w:val="28"/>
        <w:szCs w:val="28"/>
      </w:rPr>
      <w:t>COMPANY SECRETARY</w:t>
    </w:r>
  </w:p>
  <w:p w:rsidR="00CD0011" w:rsidRPr="00CD0011" w:rsidRDefault="00CD0011" w:rsidP="00CD0011">
    <w:pPr>
      <w:pStyle w:val="Header"/>
      <w:jc w:val="right"/>
      <w:rPr>
        <w:b/>
        <w:noProof/>
        <w:sz w:val="28"/>
        <w:szCs w:val="28"/>
      </w:rPr>
    </w:pPr>
    <w:r>
      <w:rPr>
        <w:b/>
        <w:noProof/>
        <w:sz w:val="28"/>
        <w:szCs w:val="28"/>
      </w:rPr>
      <w:t>Mobile: 9423824632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54017"/>
    <w:multiLevelType w:val="hybridMultilevel"/>
    <w:tmpl w:val="399C9594"/>
    <w:lvl w:ilvl="0" w:tplc="292263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36488"/>
    <w:multiLevelType w:val="hybridMultilevel"/>
    <w:tmpl w:val="8CD094B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9368A"/>
    <w:multiLevelType w:val="multilevel"/>
    <w:tmpl w:val="F822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724F2"/>
    <w:multiLevelType w:val="hybridMultilevel"/>
    <w:tmpl w:val="270451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738AF"/>
    <w:multiLevelType w:val="hybridMultilevel"/>
    <w:tmpl w:val="4038F1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435D1"/>
    <w:multiLevelType w:val="multilevel"/>
    <w:tmpl w:val="AB8A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E2096"/>
    <w:multiLevelType w:val="hybridMultilevel"/>
    <w:tmpl w:val="1E84E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504E4"/>
    <w:multiLevelType w:val="multilevel"/>
    <w:tmpl w:val="B152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0A"/>
    <w:rsid w:val="000225A9"/>
    <w:rsid w:val="0002289B"/>
    <w:rsid w:val="000435B4"/>
    <w:rsid w:val="00044D1F"/>
    <w:rsid w:val="00046046"/>
    <w:rsid w:val="00056536"/>
    <w:rsid w:val="00060A9D"/>
    <w:rsid w:val="00067045"/>
    <w:rsid w:val="0007003B"/>
    <w:rsid w:val="00082462"/>
    <w:rsid w:val="000975E3"/>
    <w:rsid w:val="000A127E"/>
    <w:rsid w:val="000A2053"/>
    <w:rsid w:val="000A520E"/>
    <w:rsid w:val="000C24AA"/>
    <w:rsid w:val="000C2D39"/>
    <w:rsid w:val="000E7876"/>
    <w:rsid w:val="000F7FD8"/>
    <w:rsid w:val="001307E7"/>
    <w:rsid w:val="00150FFD"/>
    <w:rsid w:val="0016680F"/>
    <w:rsid w:val="00191B9A"/>
    <w:rsid w:val="001B3036"/>
    <w:rsid w:val="001B677C"/>
    <w:rsid w:val="002003F3"/>
    <w:rsid w:val="002013BA"/>
    <w:rsid w:val="002115D3"/>
    <w:rsid w:val="00214637"/>
    <w:rsid w:val="00216AF1"/>
    <w:rsid w:val="00241CED"/>
    <w:rsid w:val="00264B9B"/>
    <w:rsid w:val="00273D25"/>
    <w:rsid w:val="00274B60"/>
    <w:rsid w:val="00285F61"/>
    <w:rsid w:val="00293E1E"/>
    <w:rsid w:val="002A17A4"/>
    <w:rsid w:val="002B4068"/>
    <w:rsid w:val="002B4400"/>
    <w:rsid w:val="002B77AB"/>
    <w:rsid w:val="002D0EDA"/>
    <w:rsid w:val="002E1A99"/>
    <w:rsid w:val="002E2928"/>
    <w:rsid w:val="002E2B05"/>
    <w:rsid w:val="002F3456"/>
    <w:rsid w:val="002F442A"/>
    <w:rsid w:val="00317C2F"/>
    <w:rsid w:val="00320980"/>
    <w:rsid w:val="00331D8C"/>
    <w:rsid w:val="003328A4"/>
    <w:rsid w:val="003436B3"/>
    <w:rsid w:val="00353532"/>
    <w:rsid w:val="003675E5"/>
    <w:rsid w:val="003C3658"/>
    <w:rsid w:val="003D357C"/>
    <w:rsid w:val="003D63B2"/>
    <w:rsid w:val="00406E73"/>
    <w:rsid w:val="00410760"/>
    <w:rsid w:val="0043550B"/>
    <w:rsid w:val="004415B0"/>
    <w:rsid w:val="0044358A"/>
    <w:rsid w:val="00473AB3"/>
    <w:rsid w:val="0047659D"/>
    <w:rsid w:val="00484E47"/>
    <w:rsid w:val="004A2F3F"/>
    <w:rsid w:val="004A596C"/>
    <w:rsid w:val="004C2554"/>
    <w:rsid w:val="004C7879"/>
    <w:rsid w:val="004D304D"/>
    <w:rsid w:val="004D5F6B"/>
    <w:rsid w:val="004E4137"/>
    <w:rsid w:val="004E73C0"/>
    <w:rsid w:val="004F4986"/>
    <w:rsid w:val="004F5D1F"/>
    <w:rsid w:val="00511895"/>
    <w:rsid w:val="00511A27"/>
    <w:rsid w:val="0051485D"/>
    <w:rsid w:val="00527B8C"/>
    <w:rsid w:val="00536A56"/>
    <w:rsid w:val="0056699B"/>
    <w:rsid w:val="005678D3"/>
    <w:rsid w:val="005704A8"/>
    <w:rsid w:val="005851B2"/>
    <w:rsid w:val="0058653D"/>
    <w:rsid w:val="005A4D52"/>
    <w:rsid w:val="005B29BF"/>
    <w:rsid w:val="005B6054"/>
    <w:rsid w:val="005D7057"/>
    <w:rsid w:val="006030C4"/>
    <w:rsid w:val="00631E51"/>
    <w:rsid w:val="00632AA2"/>
    <w:rsid w:val="006330D2"/>
    <w:rsid w:val="00666113"/>
    <w:rsid w:val="00680F67"/>
    <w:rsid w:val="006A22DA"/>
    <w:rsid w:val="006A6B97"/>
    <w:rsid w:val="006B5B6B"/>
    <w:rsid w:val="006C48E8"/>
    <w:rsid w:val="00753080"/>
    <w:rsid w:val="00766FC1"/>
    <w:rsid w:val="007675AA"/>
    <w:rsid w:val="00775D51"/>
    <w:rsid w:val="00781A6A"/>
    <w:rsid w:val="00791168"/>
    <w:rsid w:val="007A27D0"/>
    <w:rsid w:val="007B7970"/>
    <w:rsid w:val="007C7F2D"/>
    <w:rsid w:val="007E31EA"/>
    <w:rsid w:val="007F1350"/>
    <w:rsid w:val="007F6AF4"/>
    <w:rsid w:val="007F6C11"/>
    <w:rsid w:val="0080569B"/>
    <w:rsid w:val="00824E5E"/>
    <w:rsid w:val="00826453"/>
    <w:rsid w:val="008373FA"/>
    <w:rsid w:val="00852803"/>
    <w:rsid w:val="00866C3F"/>
    <w:rsid w:val="0087297F"/>
    <w:rsid w:val="00886DA9"/>
    <w:rsid w:val="00895E11"/>
    <w:rsid w:val="008A2DEB"/>
    <w:rsid w:val="008C6428"/>
    <w:rsid w:val="008F193B"/>
    <w:rsid w:val="008F36BC"/>
    <w:rsid w:val="009332CE"/>
    <w:rsid w:val="009341F4"/>
    <w:rsid w:val="0095199E"/>
    <w:rsid w:val="00963129"/>
    <w:rsid w:val="00963C53"/>
    <w:rsid w:val="00984774"/>
    <w:rsid w:val="009A1278"/>
    <w:rsid w:val="009A2594"/>
    <w:rsid w:val="009F534F"/>
    <w:rsid w:val="009F7F3C"/>
    <w:rsid w:val="00A06FD4"/>
    <w:rsid w:val="00A453B4"/>
    <w:rsid w:val="00A47CF8"/>
    <w:rsid w:val="00A90787"/>
    <w:rsid w:val="00AD3BF0"/>
    <w:rsid w:val="00AD511A"/>
    <w:rsid w:val="00AD5E35"/>
    <w:rsid w:val="00AD62AF"/>
    <w:rsid w:val="00AE7548"/>
    <w:rsid w:val="00AF2A98"/>
    <w:rsid w:val="00AF6774"/>
    <w:rsid w:val="00B13629"/>
    <w:rsid w:val="00B13977"/>
    <w:rsid w:val="00B1789A"/>
    <w:rsid w:val="00B24D36"/>
    <w:rsid w:val="00B256B1"/>
    <w:rsid w:val="00B27634"/>
    <w:rsid w:val="00B347AF"/>
    <w:rsid w:val="00B35EB0"/>
    <w:rsid w:val="00B37320"/>
    <w:rsid w:val="00B43926"/>
    <w:rsid w:val="00B50655"/>
    <w:rsid w:val="00B514C0"/>
    <w:rsid w:val="00B65016"/>
    <w:rsid w:val="00B664E7"/>
    <w:rsid w:val="00B71AF6"/>
    <w:rsid w:val="00BA4691"/>
    <w:rsid w:val="00BB4107"/>
    <w:rsid w:val="00BD5F6F"/>
    <w:rsid w:val="00BE4905"/>
    <w:rsid w:val="00BE4A08"/>
    <w:rsid w:val="00BF578C"/>
    <w:rsid w:val="00C361FA"/>
    <w:rsid w:val="00C51495"/>
    <w:rsid w:val="00C53678"/>
    <w:rsid w:val="00C64CA8"/>
    <w:rsid w:val="00C70702"/>
    <w:rsid w:val="00C82E64"/>
    <w:rsid w:val="00C86CA9"/>
    <w:rsid w:val="00C92FB3"/>
    <w:rsid w:val="00C93154"/>
    <w:rsid w:val="00CA2099"/>
    <w:rsid w:val="00CA7160"/>
    <w:rsid w:val="00CC78DA"/>
    <w:rsid w:val="00CD0011"/>
    <w:rsid w:val="00D039F3"/>
    <w:rsid w:val="00D1328A"/>
    <w:rsid w:val="00D132E6"/>
    <w:rsid w:val="00D16E09"/>
    <w:rsid w:val="00D251E6"/>
    <w:rsid w:val="00D40C47"/>
    <w:rsid w:val="00D4353F"/>
    <w:rsid w:val="00D928E2"/>
    <w:rsid w:val="00D93B1D"/>
    <w:rsid w:val="00DA4F10"/>
    <w:rsid w:val="00DC585B"/>
    <w:rsid w:val="00DE0B1C"/>
    <w:rsid w:val="00E211D9"/>
    <w:rsid w:val="00E25969"/>
    <w:rsid w:val="00E30733"/>
    <w:rsid w:val="00E33923"/>
    <w:rsid w:val="00E54AE4"/>
    <w:rsid w:val="00E6714A"/>
    <w:rsid w:val="00E7120C"/>
    <w:rsid w:val="00EA2FA1"/>
    <w:rsid w:val="00EA4BA3"/>
    <w:rsid w:val="00ED487C"/>
    <w:rsid w:val="00EF361D"/>
    <w:rsid w:val="00F337DE"/>
    <w:rsid w:val="00F4572B"/>
    <w:rsid w:val="00F5780A"/>
    <w:rsid w:val="00F63894"/>
    <w:rsid w:val="00F9267B"/>
    <w:rsid w:val="00F961C8"/>
    <w:rsid w:val="00FA32B6"/>
    <w:rsid w:val="00FD6E50"/>
    <w:rsid w:val="00FD77AE"/>
    <w:rsid w:val="00FE39E2"/>
    <w:rsid w:val="00FF04F2"/>
    <w:rsid w:val="00FF2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B5F2067-1A47-4FED-AB1A-EF33FDAD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8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774"/>
    <w:pPr>
      <w:ind w:left="720"/>
      <w:contextualSpacing/>
    </w:pPr>
  </w:style>
  <w:style w:type="table" w:styleId="TableGrid">
    <w:name w:val="Table Grid"/>
    <w:basedOn w:val="TableNormal"/>
    <w:uiPriority w:val="59"/>
    <w:rsid w:val="00C514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A2053"/>
    <w:pPr>
      <w:spacing w:before="84" w:after="192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93B"/>
  </w:style>
  <w:style w:type="paragraph" w:styleId="Footer">
    <w:name w:val="footer"/>
    <w:basedOn w:val="Normal"/>
    <w:link w:val="FooterChar"/>
    <w:uiPriority w:val="99"/>
    <w:unhideWhenUsed/>
    <w:rsid w:val="008F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93B"/>
  </w:style>
  <w:style w:type="paragraph" w:styleId="NoSpacing">
    <w:name w:val="No Spacing"/>
    <w:link w:val="NoSpacingChar"/>
    <w:uiPriority w:val="1"/>
    <w:qFormat/>
    <w:rsid w:val="00DA4F1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DA4F10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0980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F6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C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F6C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C1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6C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62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1579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1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6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22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8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02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3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20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00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370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35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263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3025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197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BM\ABM%20STANDARDS\CONSULTATION\COMPANY%20LAW\Company%20Incorporation\Note%20on%20Company%20Incorporation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 on Company Incorporation.docx.dot</Template>
  <TotalTime>7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KAPASE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Mahavir Kapshe</dc:creator>
  <cp:lastModifiedBy>Hp</cp:lastModifiedBy>
  <cp:revision>3</cp:revision>
  <cp:lastPrinted>2012-07-16T06:38:00Z</cp:lastPrinted>
  <dcterms:created xsi:type="dcterms:W3CDTF">2020-07-01T14:00:00Z</dcterms:created>
  <dcterms:modified xsi:type="dcterms:W3CDTF">2020-07-01T14:07:00Z</dcterms:modified>
</cp:coreProperties>
</file>